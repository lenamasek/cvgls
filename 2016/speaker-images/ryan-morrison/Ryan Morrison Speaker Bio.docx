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2"/>
        <w:gridCol w:w="5218"/>
      </w:tblGrid>
      <w:tr w:rsidR="00A7522E" w:rsidTr="002A3F90">
        <w:tc>
          <w:tcPr>
            <w:tcW w:w="4132" w:type="dxa"/>
          </w:tcPr>
          <w:p w:rsidR="00A7522E" w:rsidRDefault="00DB1444" w:rsidP="004F3522">
            <w:r>
              <w:t>Name</w:t>
            </w:r>
          </w:p>
        </w:tc>
        <w:tc>
          <w:tcPr>
            <w:tcW w:w="5218" w:type="dxa"/>
          </w:tcPr>
          <w:p w:rsidR="00A7522E" w:rsidRDefault="00322D49" w:rsidP="004F3522">
            <w:r>
              <w:t>Ryan Morrison</w:t>
            </w:r>
          </w:p>
        </w:tc>
      </w:tr>
      <w:tr w:rsidR="00A7522E" w:rsidTr="002A3F90">
        <w:tc>
          <w:tcPr>
            <w:tcW w:w="4132" w:type="dxa"/>
          </w:tcPr>
          <w:p w:rsidR="00A7522E" w:rsidRDefault="002A3F90" w:rsidP="004F3522">
            <w:r>
              <w:t>Professional Affiliation</w:t>
            </w:r>
          </w:p>
        </w:tc>
        <w:tc>
          <w:tcPr>
            <w:tcW w:w="5218" w:type="dxa"/>
          </w:tcPr>
          <w:p w:rsidR="00A7522E" w:rsidRDefault="00322D49" w:rsidP="004F3522">
            <w:r>
              <w:t>The Law Offices of Ryan P. Morrison, P.C.</w:t>
            </w:r>
          </w:p>
        </w:tc>
      </w:tr>
      <w:tr w:rsidR="002A3F90" w:rsidTr="004A7A33">
        <w:tc>
          <w:tcPr>
            <w:tcW w:w="4132" w:type="dxa"/>
          </w:tcPr>
          <w:p w:rsidR="002A3F90" w:rsidRDefault="00F01F37" w:rsidP="004F3522">
            <w:r>
              <w:t xml:space="preserve">Personal </w:t>
            </w:r>
            <w:r w:rsidR="002A3F90">
              <w:t>Bio:</w:t>
            </w:r>
          </w:p>
        </w:tc>
        <w:tc>
          <w:tcPr>
            <w:tcW w:w="5218" w:type="dxa"/>
          </w:tcPr>
          <w:p w:rsidR="002A3F90" w:rsidRDefault="00322D49" w:rsidP="00647D1A">
            <w:pPr>
              <w:tabs>
                <w:tab w:val="left" w:pos="1635"/>
              </w:tabs>
            </w:pPr>
            <w:r w:rsidRPr="00322D49">
              <w:t>Ryan combined his passion for games with his knowledge of the law by opening a firm dedicated to the industry. Deemed "The Video Game Attorney" by the countless developers he has helped through his free online legal Q&amp;A's, Ryan understands that this new and innovative industry requires a new and innovative approach to law. From legal subscription services to never charging for communication, he strives to make the legal world a lot less intimidating for developers.</w:t>
            </w:r>
          </w:p>
        </w:tc>
      </w:tr>
      <w:tr w:rsidR="002A3F90" w:rsidTr="004A7A33">
        <w:tc>
          <w:tcPr>
            <w:tcW w:w="4132" w:type="dxa"/>
          </w:tcPr>
          <w:p w:rsidR="002A3F90" w:rsidRDefault="002A3F90" w:rsidP="004F3522">
            <w:r>
              <w:t>Website:</w:t>
            </w:r>
          </w:p>
        </w:tc>
        <w:tc>
          <w:tcPr>
            <w:tcW w:w="5218" w:type="dxa"/>
          </w:tcPr>
          <w:p w:rsidR="002A3F90" w:rsidRDefault="00322D49" w:rsidP="00647D1A">
            <w:r>
              <w:t>Ryanmorrisonlaw.com</w:t>
            </w:r>
          </w:p>
        </w:tc>
      </w:tr>
      <w:tr w:rsidR="002A3F90" w:rsidTr="004A7A33">
        <w:tc>
          <w:tcPr>
            <w:tcW w:w="4132" w:type="dxa"/>
          </w:tcPr>
          <w:p w:rsidR="002A3F90" w:rsidRDefault="002A3F90" w:rsidP="004F3522">
            <w:r>
              <w:t>Twitter:</w:t>
            </w:r>
          </w:p>
        </w:tc>
        <w:tc>
          <w:tcPr>
            <w:tcW w:w="5218" w:type="dxa"/>
          </w:tcPr>
          <w:p w:rsidR="002A3F90" w:rsidRDefault="00322D49" w:rsidP="004F3522">
            <w:r>
              <w:t>@MrRyanMorrison</w:t>
            </w:r>
            <w:bookmarkStart w:id="0" w:name="_GoBack"/>
            <w:bookmarkEnd w:id="0"/>
          </w:p>
        </w:tc>
      </w:tr>
    </w:tbl>
    <w:p w:rsidR="00544F66" w:rsidRPr="00A7522E" w:rsidRDefault="00544F66" w:rsidP="00A7522E"/>
    <w:sectPr w:rsidR="00544F66" w:rsidRPr="00A7522E" w:rsidSect="00647B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A2" w:rsidRDefault="00AA79A2" w:rsidP="002625E9">
      <w:pPr>
        <w:spacing w:after="0" w:line="240" w:lineRule="auto"/>
      </w:pPr>
      <w:r>
        <w:separator/>
      </w:r>
    </w:p>
  </w:endnote>
  <w:endnote w:type="continuationSeparator" w:id="0">
    <w:p w:rsidR="00AA79A2" w:rsidRDefault="00AA79A2" w:rsidP="0026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7F3" w:rsidRDefault="006477F3" w:rsidP="006477F3">
    <w:pPr>
      <w:pStyle w:val="Footer"/>
      <w:jc w:val="center"/>
      <w:rPr>
        <w:b/>
        <w:color w:val="1F4E79" w:themeColor="accent1" w:themeShade="80"/>
      </w:rPr>
    </w:pPr>
  </w:p>
  <w:p w:rsidR="006477F3" w:rsidRDefault="006477F3" w:rsidP="006477F3">
    <w:pPr>
      <w:pStyle w:val="Footer"/>
      <w:jc w:val="center"/>
      <w:rPr>
        <w:b/>
        <w:color w:val="1F4E79" w:themeColor="accent1" w:themeShade="80"/>
      </w:rPr>
    </w:pPr>
  </w:p>
  <w:p w:rsidR="002625E9" w:rsidRDefault="00E104CE" w:rsidP="00647B6E">
    <w:pPr>
      <w:pStyle w:val="Footer"/>
      <w:jc w:val="center"/>
      <w:rPr>
        <w:color w:val="000000" w:themeColor="text1"/>
      </w:rPr>
    </w:pPr>
    <w:r>
      <w:rPr>
        <w:color w:val="000000" w:themeColor="text1"/>
      </w:rPr>
      <w:t>www.cvgls</w:t>
    </w:r>
    <w:r w:rsidR="00E462BC" w:rsidRPr="00E462BC">
      <w:rPr>
        <w:color w:val="000000" w:themeColor="text1"/>
      </w:rPr>
      <w:t>.com</w:t>
    </w:r>
  </w:p>
  <w:p w:rsidR="00E462BC" w:rsidRPr="00647B6E" w:rsidRDefault="00E104CE" w:rsidP="00647B6E">
    <w:pPr>
      <w:pStyle w:val="Footer"/>
      <w:jc w:val="center"/>
      <w:rPr>
        <w:color w:val="000000" w:themeColor="text1"/>
      </w:rPr>
    </w:pPr>
    <w:r>
      <w:rPr>
        <w:color w:val="000000" w:themeColor="text1"/>
      </w:rPr>
      <w:t>contact@cvgls</w:t>
    </w:r>
    <w:r w:rsidR="00E462BC">
      <w:rPr>
        <w:color w:val="000000" w:themeColor="text1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A2" w:rsidRDefault="00AA79A2" w:rsidP="002625E9">
      <w:pPr>
        <w:spacing w:after="0" w:line="240" w:lineRule="auto"/>
      </w:pPr>
      <w:r>
        <w:separator/>
      </w:r>
    </w:p>
  </w:footnote>
  <w:footnote w:type="continuationSeparator" w:id="0">
    <w:p w:rsidR="00AA79A2" w:rsidRDefault="00AA79A2" w:rsidP="0026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E9" w:rsidRDefault="002625E9" w:rsidP="00647B6E">
    <w:pPr>
      <w:pStyle w:val="NoSpacing"/>
      <w:shd w:val="clear" w:color="auto" w:fill="FFFFFF" w:themeFill="background1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9525</wp:posOffset>
          </wp:positionV>
          <wp:extent cx="752475" cy="752475"/>
          <wp:effectExtent l="76200" t="76200" r="142875" b="142875"/>
          <wp:wrapTight wrapText="bothSides">
            <wp:wrapPolygon edited="0">
              <wp:start x="22694" y="23787"/>
              <wp:lineTo x="23787" y="23241"/>
              <wp:lineTo x="23787" y="-1367"/>
              <wp:lineTo x="22694" y="-3554"/>
              <wp:lineTo x="-2461" y="-3554"/>
              <wp:lineTo x="-2461" y="-3008"/>
              <wp:lineTo x="-3554" y="5195"/>
              <wp:lineTo x="-3554" y="14491"/>
              <wp:lineTo x="-2461" y="22694"/>
              <wp:lineTo x="-2461" y="23787"/>
              <wp:lineTo x="22694" y="23787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VGLS-SocialMedia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752475" cy="75247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</w:p>
  <w:p w:rsidR="00141EE8" w:rsidRDefault="00141EE8" w:rsidP="002625E9">
    <w:pPr>
      <w:pStyle w:val="NoSpacing"/>
      <w:ind w:left="-720"/>
    </w:pPr>
  </w:p>
  <w:p w:rsidR="00141EE8" w:rsidRDefault="00141EE8" w:rsidP="006477F3">
    <w:pPr>
      <w:pStyle w:val="NoSpacing"/>
      <w:jc w:val="center"/>
    </w:pPr>
  </w:p>
  <w:p w:rsidR="00647B6E" w:rsidRDefault="00647B6E" w:rsidP="006477F3">
    <w:pPr>
      <w:pStyle w:val="NoSpacing"/>
      <w:shd w:val="clear" w:color="auto" w:fill="FFFFFF" w:themeFill="background1"/>
      <w:tabs>
        <w:tab w:val="left" w:pos="1905"/>
        <w:tab w:val="left" w:pos="5400"/>
      </w:tabs>
    </w:pPr>
  </w:p>
  <w:p w:rsidR="00647B6E" w:rsidRDefault="00647B6E" w:rsidP="006477F3">
    <w:pPr>
      <w:pStyle w:val="NoSpacing"/>
      <w:shd w:val="clear" w:color="auto" w:fill="FFFFFF" w:themeFill="background1"/>
      <w:tabs>
        <w:tab w:val="left" w:pos="1905"/>
        <w:tab w:val="left" w:pos="5400"/>
      </w:tabs>
    </w:pPr>
  </w:p>
  <w:p w:rsidR="002625E9" w:rsidRDefault="00647B6E" w:rsidP="00647B6E">
    <w:pPr>
      <w:pStyle w:val="NoSpacing"/>
      <w:shd w:val="clear" w:color="auto" w:fill="FFFFFF" w:themeFill="background1"/>
      <w:tabs>
        <w:tab w:val="left" w:pos="1905"/>
        <w:tab w:val="left" w:pos="5400"/>
      </w:tabs>
      <w:jc w:val="center"/>
    </w:pPr>
    <w:r>
      <w:t>Chicago Video Game Law Summit</w:t>
    </w:r>
  </w:p>
  <w:p w:rsidR="002625E9" w:rsidRDefault="002625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31"/>
    <w:multiLevelType w:val="hybridMultilevel"/>
    <w:tmpl w:val="28FC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62"/>
    <w:rsid w:val="00000CAA"/>
    <w:rsid w:val="000051E3"/>
    <w:rsid w:val="00014509"/>
    <w:rsid w:val="00016D8E"/>
    <w:rsid w:val="000267A8"/>
    <w:rsid w:val="00030065"/>
    <w:rsid w:val="00033DBD"/>
    <w:rsid w:val="00041145"/>
    <w:rsid w:val="00045CCE"/>
    <w:rsid w:val="00051CB1"/>
    <w:rsid w:val="00065AEF"/>
    <w:rsid w:val="000772C4"/>
    <w:rsid w:val="000926C1"/>
    <w:rsid w:val="000A427B"/>
    <w:rsid w:val="000A6E65"/>
    <w:rsid w:val="000A6FC2"/>
    <w:rsid w:val="000C1110"/>
    <w:rsid w:val="000C7BFE"/>
    <w:rsid w:val="000D3401"/>
    <w:rsid w:val="000D369B"/>
    <w:rsid w:val="000D3F8F"/>
    <w:rsid w:val="000D5AB1"/>
    <w:rsid w:val="000E124C"/>
    <w:rsid w:val="000E3103"/>
    <w:rsid w:val="000E47A8"/>
    <w:rsid w:val="000F1AEF"/>
    <w:rsid w:val="000F32D5"/>
    <w:rsid w:val="000F5D78"/>
    <w:rsid w:val="00100745"/>
    <w:rsid w:val="001018A1"/>
    <w:rsid w:val="001123C8"/>
    <w:rsid w:val="00112A94"/>
    <w:rsid w:val="001256A0"/>
    <w:rsid w:val="00127E19"/>
    <w:rsid w:val="00141EE8"/>
    <w:rsid w:val="00143708"/>
    <w:rsid w:val="001441D1"/>
    <w:rsid w:val="00153946"/>
    <w:rsid w:val="00155FAC"/>
    <w:rsid w:val="001606F3"/>
    <w:rsid w:val="00163CFD"/>
    <w:rsid w:val="00172A93"/>
    <w:rsid w:val="001844A6"/>
    <w:rsid w:val="001848E6"/>
    <w:rsid w:val="001A02FE"/>
    <w:rsid w:val="001A5B85"/>
    <w:rsid w:val="001A6506"/>
    <w:rsid w:val="001B118F"/>
    <w:rsid w:val="001B449D"/>
    <w:rsid w:val="001C01EE"/>
    <w:rsid w:val="001C03A7"/>
    <w:rsid w:val="001C1BCA"/>
    <w:rsid w:val="001C25EF"/>
    <w:rsid w:val="001D21E9"/>
    <w:rsid w:val="001E6042"/>
    <w:rsid w:val="001E6358"/>
    <w:rsid w:val="001F436B"/>
    <w:rsid w:val="002029BB"/>
    <w:rsid w:val="0020479F"/>
    <w:rsid w:val="002201DF"/>
    <w:rsid w:val="002211C5"/>
    <w:rsid w:val="00240354"/>
    <w:rsid w:val="00240C76"/>
    <w:rsid w:val="0025648E"/>
    <w:rsid w:val="002625E9"/>
    <w:rsid w:val="00263DCA"/>
    <w:rsid w:val="002667B7"/>
    <w:rsid w:val="00274252"/>
    <w:rsid w:val="00282F16"/>
    <w:rsid w:val="00295103"/>
    <w:rsid w:val="002A3F90"/>
    <w:rsid w:val="002A4C87"/>
    <w:rsid w:val="002A5025"/>
    <w:rsid w:val="002A61EE"/>
    <w:rsid w:val="002A7002"/>
    <w:rsid w:val="002C262D"/>
    <w:rsid w:val="002D4B91"/>
    <w:rsid w:val="002E5E60"/>
    <w:rsid w:val="002E727D"/>
    <w:rsid w:val="002F2E53"/>
    <w:rsid w:val="003005A2"/>
    <w:rsid w:val="003008CE"/>
    <w:rsid w:val="003016D4"/>
    <w:rsid w:val="00310689"/>
    <w:rsid w:val="003126B4"/>
    <w:rsid w:val="00322D49"/>
    <w:rsid w:val="00342555"/>
    <w:rsid w:val="00355D4F"/>
    <w:rsid w:val="003606C8"/>
    <w:rsid w:val="00367E14"/>
    <w:rsid w:val="003709D0"/>
    <w:rsid w:val="0037371A"/>
    <w:rsid w:val="00385BE3"/>
    <w:rsid w:val="00387E16"/>
    <w:rsid w:val="00394C93"/>
    <w:rsid w:val="003A0739"/>
    <w:rsid w:val="003B6C54"/>
    <w:rsid w:val="003C586D"/>
    <w:rsid w:val="003D1459"/>
    <w:rsid w:val="003D68EE"/>
    <w:rsid w:val="003D6E33"/>
    <w:rsid w:val="003E0C82"/>
    <w:rsid w:val="003F2CA8"/>
    <w:rsid w:val="00401AE2"/>
    <w:rsid w:val="004075AA"/>
    <w:rsid w:val="0041201F"/>
    <w:rsid w:val="00413ABA"/>
    <w:rsid w:val="00417EE4"/>
    <w:rsid w:val="0043037C"/>
    <w:rsid w:val="004311FB"/>
    <w:rsid w:val="0043586E"/>
    <w:rsid w:val="00440C97"/>
    <w:rsid w:val="00450208"/>
    <w:rsid w:val="00460CAA"/>
    <w:rsid w:val="00463ED8"/>
    <w:rsid w:val="00465660"/>
    <w:rsid w:val="004677BE"/>
    <w:rsid w:val="00474EFC"/>
    <w:rsid w:val="004812B5"/>
    <w:rsid w:val="00485257"/>
    <w:rsid w:val="004876DC"/>
    <w:rsid w:val="00487946"/>
    <w:rsid w:val="0049241B"/>
    <w:rsid w:val="0049337F"/>
    <w:rsid w:val="004B0778"/>
    <w:rsid w:val="004B0CC6"/>
    <w:rsid w:val="004B4501"/>
    <w:rsid w:val="004B741A"/>
    <w:rsid w:val="004C445D"/>
    <w:rsid w:val="004D7468"/>
    <w:rsid w:val="004F6AB6"/>
    <w:rsid w:val="00500FD9"/>
    <w:rsid w:val="00504AD4"/>
    <w:rsid w:val="00505B84"/>
    <w:rsid w:val="00510409"/>
    <w:rsid w:val="00514138"/>
    <w:rsid w:val="00531B3C"/>
    <w:rsid w:val="0053595D"/>
    <w:rsid w:val="005367B4"/>
    <w:rsid w:val="00544F66"/>
    <w:rsid w:val="00545A85"/>
    <w:rsid w:val="0054674C"/>
    <w:rsid w:val="0056389B"/>
    <w:rsid w:val="00577533"/>
    <w:rsid w:val="00583EF4"/>
    <w:rsid w:val="00585096"/>
    <w:rsid w:val="005945BF"/>
    <w:rsid w:val="005A3A8E"/>
    <w:rsid w:val="005A485F"/>
    <w:rsid w:val="005B1E3E"/>
    <w:rsid w:val="005B4CB1"/>
    <w:rsid w:val="005B5FED"/>
    <w:rsid w:val="005B60CA"/>
    <w:rsid w:val="005B61D0"/>
    <w:rsid w:val="005B675D"/>
    <w:rsid w:val="005B74C9"/>
    <w:rsid w:val="005C716E"/>
    <w:rsid w:val="005D693E"/>
    <w:rsid w:val="005E1B96"/>
    <w:rsid w:val="005E4C5E"/>
    <w:rsid w:val="005E5340"/>
    <w:rsid w:val="005E685D"/>
    <w:rsid w:val="005F0A26"/>
    <w:rsid w:val="005F126C"/>
    <w:rsid w:val="005F25C2"/>
    <w:rsid w:val="00600E74"/>
    <w:rsid w:val="00605BE7"/>
    <w:rsid w:val="006077B1"/>
    <w:rsid w:val="00610B9C"/>
    <w:rsid w:val="00612B13"/>
    <w:rsid w:val="0061418E"/>
    <w:rsid w:val="00622E36"/>
    <w:rsid w:val="00627732"/>
    <w:rsid w:val="006328E8"/>
    <w:rsid w:val="00633DE9"/>
    <w:rsid w:val="006373A7"/>
    <w:rsid w:val="0064278C"/>
    <w:rsid w:val="0064457E"/>
    <w:rsid w:val="00645294"/>
    <w:rsid w:val="006461A3"/>
    <w:rsid w:val="006477F3"/>
    <w:rsid w:val="00647B6E"/>
    <w:rsid w:val="00647D1A"/>
    <w:rsid w:val="00655140"/>
    <w:rsid w:val="006557C5"/>
    <w:rsid w:val="00664C4B"/>
    <w:rsid w:val="00684F40"/>
    <w:rsid w:val="00691408"/>
    <w:rsid w:val="006921EA"/>
    <w:rsid w:val="00694192"/>
    <w:rsid w:val="00696690"/>
    <w:rsid w:val="006B1F29"/>
    <w:rsid w:val="006D2ADC"/>
    <w:rsid w:val="006D2D66"/>
    <w:rsid w:val="006F4555"/>
    <w:rsid w:val="006F6387"/>
    <w:rsid w:val="006F6531"/>
    <w:rsid w:val="007022B9"/>
    <w:rsid w:val="00702792"/>
    <w:rsid w:val="007108DB"/>
    <w:rsid w:val="007115D8"/>
    <w:rsid w:val="007378BD"/>
    <w:rsid w:val="00743939"/>
    <w:rsid w:val="007530BE"/>
    <w:rsid w:val="00762069"/>
    <w:rsid w:val="00765EC2"/>
    <w:rsid w:val="00767D75"/>
    <w:rsid w:val="00774F85"/>
    <w:rsid w:val="007A0572"/>
    <w:rsid w:val="007A7227"/>
    <w:rsid w:val="007A766D"/>
    <w:rsid w:val="007B24F6"/>
    <w:rsid w:val="007C2770"/>
    <w:rsid w:val="007C5B79"/>
    <w:rsid w:val="007C71EC"/>
    <w:rsid w:val="007D6466"/>
    <w:rsid w:val="007D72A4"/>
    <w:rsid w:val="007E6D26"/>
    <w:rsid w:val="00803C16"/>
    <w:rsid w:val="00806AFB"/>
    <w:rsid w:val="008227E8"/>
    <w:rsid w:val="00822CEC"/>
    <w:rsid w:val="00855EB6"/>
    <w:rsid w:val="008631C5"/>
    <w:rsid w:val="0086452D"/>
    <w:rsid w:val="0086675F"/>
    <w:rsid w:val="0087482E"/>
    <w:rsid w:val="00874E50"/>
    <w:rsid w:val="0087523B"/>
    <w:rsid w:val="008902C1"/>
    <w:rsid w:val="008942F6"/>
    <w:rsid w:val="00897A1F"/>
    <w:rsid w:val="008A04E4"/>
    <w:rsid w:val="008C2DE0"/>
    <w:rsid w:val="008C5CDD"/>
    <w:rsid w:val="008C7E1E"/>
    <w:rsid w:val="008D04AD"/>
    <w:rsid w:val="008D5B0A"/>
    <w:rsid w:val="008E54AA"/>
    <w:rsid w:val="008F0AAC"/>
    <w:rsid w:val="00900657"/>
    <w:rsid w:val="009011C8"/>
    <w:rsid w:val="009040DE"/>
    <w:rsid w:val="00910288"/>
    <w:rsid w:val="0091270E"/>
    <w:rsid w:val="009155FD"/>
    <w:rsid w:val="009179E4"/>
    <w:rsid w:val="00936358"/>
    <w:rsid w:val="009367E8"/>
    <w:rsid w:val="00945BFE"/>
    <w:rsid w:val="00952F6B"/>
    <w:rsid w:val="009539C1"/>
    <w:rsid w:val="009635CA"/>
    <w:rsid w:val="00963BEE"/>
    <w:rsid w:val="0096417F"/>
    <w:rsid w:val="00970120"/>
    <w:rsid w:val="0097111E"/>
    <w:rsid w:val="00971E76"/>
    <w:rsid w:val="00973068"/>
    <w:rsid w:val="009756F4"/>
    <w:rsid w:val="00987A99"/>
    <w:rsid w:val="00992A1A"/>
    <w:rsid w:val="009953D1"/>
    <w:rsid w:val="00997B75"/>
    <w:rsid w:val="009A0763"/>
    <w:rsid w:val="009B0861"/>
    <w:rsid w:val="009B39E9"/>
    <w:rsid w:val="009B5EBF"/>
    <w:rsid w:val="009B7987"/>
    <w:rsid w:val="009C2BA9"/>
    <w:rsid w:val="009D7AC2"/>
    <w:rsid w:val="009F3B4A"/>
    <w:rsid w:val="009F4BE6"/>
    <w:rsid w:val="009F5E37"/>
    <w:rsid w:val="009F7C72"/>
    <w:rsid w:val="00A01E12"/>
    <w:rsid w:val="00A02E0F"/>
    <w:rsid w:val="00A031C1"/>
    <w:rsid w:val="00A15806"/>
    <w:rsid w:val="00A312B6"/>
    <w:rsid w:val="00A55A9E"/>
    <w:rsid w:val="00A735E0"/>
    <w:rsid w:val="00A7522E"/>
    <w:rsid w:val="00A7667F"/>
    <w:rsid w:val="00A76DC8"/>
    <w:rsid w:val="00A91514"/>
    <w:rsid w:val="00A916D6"/>
    <w:rsid w:val="00A95245"/>
    <w:rsid w:val="00A9623F"/>
    <w:rsid w:val="00A97316"/>
    <w:rsid w:val="00AA0D74"/>
    <w:rsid w:val="00AA79A2"/>
    <w:rsid w:val="00AB096F"/>
    <w:rsid w:val="00AC15E6"/>
    <w:rsid w:val="00AC6DB7"/>
    <w:rsid w:val="00AE2239"/>
    <w:rsid w:val="00AF51BD"/>
    <w:rsid w:val="00B026A0"/>
    <w:rsid w:val="00B124B7"/>
    <w:rsid w:val="00B16D20"/>
    <w:rsid w:val="00B176E1"/>
    <w:rsid w:val="00B25AF4"/>
    <w:rsid w:val="00B3037D"/>
    <w:rsid w:val="00B420EE"/>
    <w:rsid w:val="00B46734"/>
    <w:rsid w:val="00B63541"/>
    <w:rsid w:val="00B664A7"/>
    <w:rsid w:val="00B849E6"/>
    <w:rsid w:val="00B865B0"/>
    <w:rsid w:val="00BA072B"/>
    <w:rsid w:val="00BA643E"/>
    <w:rsid w:val="00BB214F"/>
    <w:rsid w:val="00BB3348"/>
    <w:rsid w:val="00BC2C9B"/>
    <w:rsid w:val="00BD45ED"/>
    <w:rsid w:val="00BD4D99"/>
    <w:rsid w:val="00BD4F64"/>
    <w:rsid w:val="00BE0533"/>
    <w:rsid w:val="00BF57E6"/>
    <w:rsid w:val="00BF7616"/>
    <w:rsid w:val="00BF77CC"/>
    <w:rsid w:val="00C06C2A"/>
    <w:rsid w:val="00C10778"/>
    <w:rsid w:val="00C108C7"/>
    <w:rsid w:val="00C126D9"/>
    <w:rsid w:val="00C1580B"/>
    <w:rsid w:val="00C16F61"/>
    <w:rsid w:val="00C17DA3"/>
    <w:rsid w:val="00C303DE"/>
    <w:rsid w:val="00C318D1"/>
    <w:rsid w:val="00C429BA"/>
    <w:rsid w:val="00C429D1"/>
    <w:rsid w:val="00C565E6"/>
    <w:rsid w:val="00C63701"/>
    <w:rsid w:val="00C63B77"/>
    <w:rsid w:val="00C71883"/>
    <w:rsid w:val="00C72075"/>
    <w:rsid w:val="00C76CF0"/>
    <w:rsid w:val="00C807A8"/>
    <w:rsid w:val="00C819A3"/>
    <w:rsid w:val="00C81DE6"/>
    <w:rsid w:val="00C96EA5"/>
    <w:rsid w:val="00CA055E"/>
    <w:rsid w:val="00CA2A6B"/>
    <w:rsid w:val="00CB67D5"/>
    <w:rsid w:val="00CB75EB"/>
    <w:rsid w:val="00CC33B8"/>
    <w:rsid w:val="00CD0BAB"/>
    <w:rsid w:val="00CD4E95"/>
    <w:rsid w:val="00CD5F68"/>
    <w:rsid w:val="00CE10B7"/>
    <w:rsid w:val="00CF729B"/>
    <w:rsid w:val="00D04CD6"/>
    <w:rsid w:val="00D04DB5"/>
    <w:rsid w:val="00D14051"/>
    <w:rsid w:val="00D200B4"/>
    <w:rsid w:val="00D23576"/>
    <w:rsid w:val="00D325C5"/>
    <w:rsid w:val="00D44F5A"/>
    <w:rsid w:val="00D5228E"/>
    <w:rsid w:val="00D61968"/>
    <w:rsid w:val="00D70D02"/>
    <w:rsid w:val="00D70EDA"/>
    <w:rsid w:val="00D744E9"/>
    <w:rsid w:val="00D82732"/>
    <w:rsid w:val="00D87D09"/>
    <w:rsid w:val="00D907AA"/>
    <w:rsid w:val="00D92932"/>
    <w:rsid w:val="00D959AE"/>
    <w:rsid w:val="00D962D0"/>
    <w:rsid w:val="00D96FFE"/>
    <w:rsid w:val="00DA19DF"/>
    <w:rsid w:val="00DA4A72"/>
    <w:rsid w:val="00DB1444"/>
    <w:rsid w:val="00DB3F3D"/>
    <w:rsid w:val="00DC0D25"/>
    <w:rsid w:val="00DC613C"/>
    <w:rsid w:val="00DD00E4"/>
    <w:rsid w:val="00DD1AFD"/>
    <w:rsid w:val="00DD23E9"/>
    <w:rsid w:val="00DF3454"/>
    <w:rsid w:val="00E011A1"/>
    <w:rsid w:val="00E025BB"/>
    <w:rsid w:val="00E04D2D"/>
    <w:rsid w:val="00E104CE"/>
    <w:rsid w:val="00E172A4"/>
    <w:rsid w:val="00E1797F"/>
    <w:rsid w:val="00E215ED"/>
    <w:rsid w:val="00E36F1C"/>
    <w:rsid w:val="00E462BC"/>
    <w:rsid w:val="00E53107"/>
    <w:rsid w:val="00E56123"/>
    <w:rsid w:val="00E6494C"/>
    <w:rsid w:val="00E651DA"/>
    <w:rsid w:val="00E70708"/>
    <w:rsid w:val="00E8106B"/>
    <w:rsid w:val="00E81317"/>
    <w:rsid w:val="00E907C2"/>
    <w:rsid w:val="00E978C9"/>
    <w:rsid w:val="00EA1033"/>
    <w:rsid w:val="00EA67CE"/>
    <w:rsid w:val="00EB071D"/>
    <w:rsid w:val="00EC3301"/>
    <w:rsid w:val="00EE0C00"/>
    <w:rsid w:val="00EE2129"/>
    <w:rsid w:val="00EE6466"/>
    <w:rsid w:val="00EE7B29"/>
    <w:rsid w:val="00F00F91"/>
    <w:rsid w:val="00F01F37"/>
    <w:rsid w:val="00F043A9"/>
    <w:rsid w:val="00F06E83"/>
    <w:rsid w:val="00F2127D"/>
    <w:rsid w:val="00F252B7"/>
    <w:rsid w:val="00F355FB"/>
    <w:rsid w:val="00F62A3E"/>
    <w:rsid w:val="00F6490C"/>
    <w:rsid w:val="00F71193"/>
    <w:rsid w:val="00F83265"/>
    <w:rsid w:val="00F84F74"/>
    <w:rsid w:val="00F85FA5"/>
    <w:rsid w:val="00F94B01"/>
    <w:rsid w:val="00FA229E"/>
    <w:rsid w:val="00FA25AD"/>
    <w:rsid w:val="00FA268C"/>
    <w:rsid w:val="00FA3C23"/>
    <w:rsid w:val="00FB7A0C"/>
    <w:rsid w:val="00FC3888"/>
    <w:rsid w:val="00FC4760"/>
    <w:rsid w:val="00FD0562"/>
    <w:rsid w:val="00FD3E06"/>
    <w:rsid w:val="00FD513A"/>
    <w:rsid w:val="00FE3244"/>
    <w:rsid w:val="00FE6732"/>
    <w:rsid w:val="00FF0FC9"/>
    <w:rsid w:val="00FF1717"/>
    <w:rsid w:val="00FF202F"/>
    <w:rsid w:val="00FF22D8"/>
    <w:rsid w:val="00FF2F4D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019CC-C5F8-4B25-A78B-959BEDB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2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D2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6D2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46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96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6D2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D2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46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E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41E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B6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647B6E"/>
  </w:style>
  <w:style w:type="paragraph" w:styleId="BalloonText">
    <w:name w:val="Balloon Text"/>
    <w:basedOn w:val="Normal"/>
    <w:link w:val="BalloonTextChar"/>
    <w:uiPriority w:val="99"/>
    <w:semiHidden/>
    <w:unhideWhenUsed/>
    <w:rsid w:val="00E4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\Google%20Drive\Documents\Video%20Game%20Law%20Society\Summit\Speaker%20Letters\Chicago%20Video%20Game%20Law%20Summit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Chicago Video Game Law Summit Letterhead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www.chicagovglawsummit.com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www.chicagovglawsummit.com</dc:title>
  <dc:subject/>
  <dc:creator>Ross Hersemann</dc:creator>
  <cp:keywords/>
  <dc:description/>
  <cp:lastModifiedBy>Ross Hersemann</cp:lastModifiedBy>
  <cp:revision>2</cp:revision>
  <cp:lastPrinted>2014-11-24T04:50:00Z</cp:lastPrinted>
  <dcterms:created xsi:type="dcterms:W3CDTF">2016-01-26T02:51:00Z</dcterms:created>
  <dcterms:modified xsi:type="dcterms:W3CDTF">2016-01-26T02:51:00Z</dcterms:modified>
</cp:coreProperties>
</file>